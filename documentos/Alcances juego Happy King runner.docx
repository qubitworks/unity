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E32" w:rsidRDefault="00C77E32" w:rsidP="007D1260">
      <w:pPr>
        <w:jc w:val="center"/>
      </w:pPr>
      <w:r w:rsidRPr="00C77E32">
        <w:rPr>
          <w:noProof/>
          <w:lang w:val="en-US"/>
        </w:rPr>
        <w:drawing>
          <wp:inline distT="0" distB="0" distL="0" distR="0">
            <wp:extent cx="28765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32" w:rsidRPr="0058642C" w:rsidRDefault="00C77E32" w:rsidP="0034552A">
      <w:pPr>
        <w:pStyle w:val="Ttulo1"/>
        <w:rPr>
          <w:lang w:val="en-US"/>
        </w:rPr>
      </w:pPr>
      <w:r w:rsidRPr="0058642C">
        <w:rPr>
          <w:lang w:val="en-US"/>
        </w:rPr>
        <w:t>Qubit Works</w:t>
      </w:r>
    </w:p>
    <w:p w:rsidR="00C77E32" w:rsidRPr="0058642C" w:rsidRDefault="007D1260" w:rsidP="007D1260">
      <w:pPr>
        <w:pStyle w:val="Subttulo"/>
        <w:rPr>
          <w:lang w:val="en-US"/>
        </w:rPr>
      </w:pPr>
      <w:r w:rsidRPr="0058642C">
        <w:rPr>
          <w:lang w:val="en-US"/>
        </w:rPr>
        <w:t>Runner app Happy King</w:t>
      </w:r>
    </w:p>
    <w:p w:rsidR="007D1260" w:rsidRPr="007D1260" w:rsidRDefault="007D1260">
      <w:pPr>
        <w:rPr>
          <w:rFonts w:eastAsiaTheme="majorEastAsia" w:cstheme="majorBidi"/>
          <w:b/>
          <w:color w:val="404040" w:themeColor="text1" w:themeTint="BF"/>
          <w:sz w:val="30"/>
          <w:szCs w:val="30"/>
          <w:lang w:val="en-US"/>
        </w:rPr>
      </w:pPr>
      <w:r w:rsidRPr="007D1260">
        <w:rPr>
          <w:lang w:val="en-US"/>
        </w:rPr>
        <w:br w:type="page"/>
      </w:r>
    </w:p>
    <w:p w:rsidR="0034552A" w:rsidRDefault="007D1260" w:rsidP="007D1260">
      <w:pPr>
        <w:pStyle w:val="Ttulo2"/>
      </w:pPr>
      <w:r>
        <w:lastRenderedPageBreak/>
        <w:t>Proyecto</w:t>
      </w:r>
    </w:p>
    <w:p w:rsidR="0034552A" w:rsidRDefault="007D1260" w:rsidP="0034552A">
      <w:r>
        <w:t xml:space="preserve">Se va a desarrollar una aplicación </w:t>
      </w:r>
      <w:r w:rsidR="0058642C">
        <w:t>3D</w:t>
      </w:r>
      <w:r>
        <w:t xml:space="preserve"> con nuestros personajes de “Happy King” con la modalidad de jugabilidad runner en la que el personaje </w:t>
      </w:r>
      <w:r w:rsidR="00CC4CE3">
        <w:t>vaya corriendo escapando de algo, con la funcionalidad de saltar, agacharse, moverse para los lados todo el tiempo para adelante.</w:t>
      </w:r>
    </w:p>
    <w:p w:rsidR="00CC4CE3" w:rsidRPr="00CC4CE3" w:rsidRDefault="00CC4CE3" w:rsidP="0058642C">
      <w:pPr>
        <w:pStyle w:val="Ttulo2"/>
      </w:pPr>
      <w:r>
        <w:t>Funcionalidad</w:t>
      </w:r>
    </w:p>
    <w:p w:rsidR="00CC4CE3" w:rsidRDefault="00CC4CE3" w:rsidP="00CC4CE3">
      <w:pPr>
        <w:pStyle w:val="Ttulo3"/>
      </w:pPr>
      <w:r>
        <w:t>V: 1.0</w:t>
      </w:r>
    </w:p>
    <w:p w:rsidR="00CC4CE3" w:rsidRDefault="00F06505" w:rsidP="00CC4CE3">
      <w:pPr>
        <w:pStyle w:val="Prrafodelista"/>
        <w:numPr>
          <w:ilvl w:val="0"/>
          <w:numId w:val="2"/>
        </w:numPr>
      </w:pPr>
      <w:r>
        <w:t>Moverse para los lados, brincar, agacharse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El juego va a ser infinito (no va a acabar hasta que pierda)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El personaje va a estar corriendo todo el tiempo en un eje z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Para el eje x van a haber tres pasillos (</w:t>
      </w:r>
      <w:proofErr w:type="spellStart"/>
      <w:r>
        <w:t>esacios</w:t>
      </w:r>
      <w:proofErr w:type="spellEnd"/>
      <w:r>
        <w:t>) que van a ser llenados con obstáculos o sin nada</w:t>
      </w:r>
    </w:p>
    <w:p w:rsidR="0020321D" w:rsidRDefault="0020321D" w:rsidP="00CC4CE3">
      <w:pPr>
        <w:pStyle w:val="Prrafodelista"/>
        <w:numPr>
          <w:ilvl w:val="0"/>
          <w:numId w:val="2"/>
        </w:numPr>
      </w:pPr>
      <w:r>
        <w:t>Todo el escenario se va a generar de manera procedural</w:t>
      </w:r>
    </w:p>
    <w:p w:rsidR="0020321D" w:rsidRDefault="00A00DBA" w:rsidP="00CC4CE3">
      <w:pPr>
        <w:pStyle w:val="Prrafodelista"/>
        <w:numPr>
          <w:ilvl w:val="0"/>
          <w:numId w:val="2"/>
        </w:numPr>
      </w:pPr>
      <w:r>
        <w:t>El objetivo del juego va a ser e</w:t>
      </w:r>
      <w:r w:rsidR="0020321D">
        <w:t>vitar los obstáculos que van a ser diseñados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proofErr w:type="spellStart"/>
      <w:r>
        <w:t>Obstaculo</w:t>
      </w:r>
      <w:proofErr w:type="spellEnd"/>
      <w:r>
        <w:t xml:space="preserve"> para saltar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r>
        <w:t>Obstáculo para agacharse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r>
        <w:t>Obstáculos para agacharse y saltar</w:t>
      </w:r>
    </w:p>
    <w:p w:rsidR="0020321D" w:rsidRDefault="0020321D" w:rsidP="0020321D">
      <w:pPr>
        <w:pStyle w:val="Prrafodelista"/>
        <w:numPr>
          <w:ilvl w:val="1"/>
          <w:numId w:val="2"/>
        </w:numPr>
      </w:pPr>
      <w:r>
        <w:t>Obstáculos que tapen una casilla del juego</w:t>
      </w:r>
    </w:p>
    <w:p w:rsidR="00A00DBA" w:rsidRPr="00CC4CE3" w:rsidRDefault="00A00DBA" w:rsidP="00A00DBA">
      <w:pPr>
        <w:pStyle w:val="Prrafodelista"/>
        <w:numPr>
          <w:ilvl w:val="0"/>
          <w:numId w:val="2"/>
        </w:numPr>
      </w:pPr>
      <w:r>
        <w:t xml:space="preserve">Todo el diseño del juego va a ser propio incluido el escenario, obstáculos, personajes, menús, </w:t>
      </w:r>
      <w:proofErr w:type="spellStart"/>
      <w:r>
        <w:t>etc</w:t>
      </w:r>
      <w:proofErr w:type="spellEnd"/>
      <w:r>
        <w:t>, ya que lo importante de éste juego es que se vea el arte del equipo</w:t>
      </w:r>
    </w:p>
    <w:p w:rsidR="007D1260" w:rsidRDefault="007D1260" w:rsidP="007D1260">
      <w:pPr>
        <w:pStyle w:val="Ttulo2"/>
      </w:pPr>
      <w:r>
        <w:t>Tiempos</w:t>
      </w:r>
    </w:p>
    <w:p w:rsidR="006759A4" w:rsidRPr="006759A4" w:rsidRDefault="006759A4" w:rsidP="006759A4">
      <w:r>
        <w:t>Ésta aplicación va a realizarse en un mes para entregarse el 30 de abril ya con toda la funcionalidad y arte</w:t>
      </w:r>
      <w:r w:rsidR="00E174BA">
        <w:t>.</w:t>
      </w:r>
      <w:bookmarkStart w:id="0" w:name="_GoBack"/>
      <w:bookmarkEnd w:id="0"/>
    </w:p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Default="0034552A" w:rsidP="0034552A"/>
    <w:p w:rsidR="0034552A" w:rsidRPr="0034552A" w:rsidRDefault="0034552A" w:rsidP="0034552A"/>
    <w:sectPr w:rsidR="0034552A" w:rsidRPr="0034552A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FC9" w:rsidRDefault="00135FC9" w:rsidP="0034552A">
      <w:pPr>
        <w:spacing w:after="0" w:line="240" w:lineRule="auto"/>
      </w:pPr>
      <w:r>
        <w:separator/>
      </w:r>
    </w:p>
  </w:endnote>
  <w:endnote w:type="continuationSeparator" w:id="0">
    <w:p w:rsidR="00135FC9" w:rsidRDefault="00135FC9" w:rsidP="0034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2A" w:rsidRPr="002F4D25" w:rsidRDefault="002F4D25" w:rsidP="002F4D25">
    <w:pPr>
      <w:pStyle w:val="Piedepgina"/>
      <w:jc w:val="center"/>
    </w:pPr>
    <w:r w:rsidRPr="002F4D25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D756849" wp14:editId="3C2E737D">
          <wp:simplePos x="0" y="0"/>
          <wp:positionH relativeFrom="margin">
            <wp:align>center</wp:align>
          </wp:positionH>
          <wp:positionV relativeFrom="paragraph">
            <wp:posOffset>-78353</wp:posOffset>
          </wp:positionV>
          <wp:extent cx="620395" cy="548640"/>
          <wp:effectExtent l="0" t="0" r="8255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FC9" w:rsidRDefault="00135FC9" w:rsidP="0034552A">
      <w:pPr>
        <w:spacing w:after="0" w:line="240" w:lineRule="auto"/>
      </w:pPr>
      <w:r>
        <w:separator/>
      </w:r>
    </w:p>
  </w:footnote>
  <w:footnote w:type="continuationSeparator" w:id="0">
    <w:p w:rsidR="00135FC9" w:rsidRDefault="00135FC9" w:rsidP="0034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7400013"/>
      <w:docPartObj>
        <w:docPartGallery w:val="Page Numbers (Margins)"/>
        <w:docPartUnique/>
      </w:docPartObj>
    </w:sdtPr>
    <w:sdtEndPr/>
    <w:sdtContent>
      <w:p w:rsidR="002F4D25" w:rsidRDefault="002F4D25">
        <w:pPr>
          <w:pStyle w:val="Encabezado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9525" b="9525"/>
                  <wp:wrapNone/>
                  <wp:docPr id="6" name="Flecha derecha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F15A2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F4D25" w:rsidRDefault="002F4D25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174BA" w:rsidRPr="00E174BA">
                                <w:rPr>
                                  <w:noProof/>
                                  <w:color w:val="FFFFFF" w:themeColor="background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6" o:spid="_x0000_s1026" type="#_x0000_t13" style="position:absolute;margin-left:0;margin-top:0;width:45.75pt;height:32.25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" o:allowincell="f" adj="13609,5370" fillcolor="#f15a22" stroked="f">
                  <v:textbox inset=",0,,0">
                    <w:txbxContent>
                      <w:p w:rsidR="002F4D25" w:rsidRDefault="002F4D25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E174BA" w:rsidRPr="00E174BA">
                          <w:rPr>
                            <w:noProof/>
                            <w:color w:val="FFFFFF" w:themeColor="background1"/>
                            <w:lang w:val="es-ES"/>
                          </w:rPr>
                          <w:t>2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62216"/>
    <w:multiLevelType w:val="hybridMultilevel"/>
    <w:tmpl w:val="DF84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016A3"/>
    <w:multiLevelType w:val="hybridMultilevel"/>
    <w:tmpl w:val="3DB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60"/>
    <w:rsid w:val="00135FC9"/>
    <w:rsid w:val="0020321D"/>
    <w:rsid w:val="002A60D3"/>
    <w:rsid w:val="002F4D25"/>
    <w:rsid w:val="0034552A"/>
    <w:rsid w:val="0058642C"/>
    <w:rsid w:val="006759A4"/>
    <w:rsid w:val="007D1260"/>
    <w:rsid w:val="008A37AC"/>
    <w:rsid w:val="00A00DBA"/>
    <w:rsid w:val="00B10E82"/>
    <w:rsid w:val="00C77E32"/>
    <w:rsid w:val="00C87A75"/>
    <w:rsid w:val="00CC4CE3"/>
    <w:rsid w:val="00E174BA"/>
    <w:rsid w:val="00EA672C"/>
    <w:rsid w:val="00F06505"/>
    <w:rsid w:val="00F3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E9BD34-B4BB-4FE0-970A-3B9CB0E0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52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B5CC"/>
      <w:sz w:val="70"/>
      <w:szCs w:val="7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552A"/>
    <w:pPr>
      <w:keepNext/>
      <w:keepLines/>
      <w:spacing w:before="40" w:after="0"/>
      <w:outlineLvl w:val="1"/>
    </w:pPr>
    <w:rPr>
      <w:rFonts w:eastAsiaTheme="majorEastAsia" w:cstheme="majorBidi"/>
      <w:b/>
      <w:color w:val="F15A22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52A"/>
    <w:pPr>
      <w:keepNext/>
      <w:keepLines/>
      <w:spacing w:before="40" w:after="0"/>
      <w:outlineLvl w:val="2"/>
    </w:pPr>
    <w:rPr>
      <w:rFonts w:eastAsiaTheme="majorEastAsia" w:cstheme="majorBidi"/>
      <w:b/>
      <w:color w:val="404040" w:themeColor="text1" w:themeTint="BF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5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5CC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55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B5C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52A"/>
    <w:rPr>
      <w:rFonts w:eastAsiaTheme="majorEastAsia" w:cstheme="majorBidi"/>
      <w:b/>
      <w:color w:val="00B5CC"/>
      <w:sz w:val="70"/>
      <w:szCs w:val="70"/>
    </w:rPr>
  </w:style>
  <w:style w:type="character" w:customStyle="1" w:styleId="Ttulo2Car">
    <w:name w:val="Título 2 Car"/>
    <w:basedOn w:val="Fuentedeprrafopredeter"/>
    <w:link w:val="Ttulo2"/>
    <w:uiPriority w:val="9"/>
    <w:rsid w:val="0034552A"/>
    <w:rPr>
      <w:rFonts w:eastAsiaTheme="majorEastAsia" w:cstheme="majorBidi"/>
      <w:b/>
      <w:color w:val="F15A22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34552A"/>
    <w:rPr>
      <w:rFonts w:eastAsiaTheme="majorEastAsia" w:cstheme="majorBidi"/>
      <w:b/>
      <w:color w:val="404040" w:themeColor="text1" w:themeTint="BF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sid w:val="0034552A"/>
    <w:rPr>
      <w:rFonts w:asciiTheme="majorHAnsi" w:eastAsiaTheme="majorEastAsia" w:hAnsiTheme="majorHAnsi" w:cstheme="majorBidi"/>
      <w:b/>
      <w:i/>
      <w:iCs/>
      <w:color w:val="00B5CC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34552A"/>
    <w:rPr>
      <w:rFonts w:asciiTheme="majorHAnsi" w:eastAsiaTheme="majorEastAsia" w:hAnsiTheme="majorHAnsi" w:cstheme="majorBidi"/>
      <w:color w:val="00B5CC"/>
    </w:rPr>
  </w:style>
  <w:style w:type="paragraph" w:styleId="Encabezado">
    <w:name w:val="header"/>
    <w:basedOn w:val="Normal"/>
    <w:link w:val="EncabezadoCar"/>
    <w:uiPriority w:val="99"/>
    <w:unhideWhenUsed/>
    <w:rsid w:val="0034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52A"/>
  </w:style>
  <w:style w:type="paragraph" w:styleId="Piedepgina">
    <w:name w:val="footer"/>
    <w:basedOn w:val="Normal"/>
    <w:link w:val="PiedepginaCar"/>
    <w:uiPriority w:val="99"/>
    <w:unhideWhenUsed/>
    <w:rsid w:val="0034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52A"/>
  </w:style>
  <w:style w:type="paragraph" w:styleId="Subttulo">
    <w:name w:val="Subtitle"/>
    <w:basedOn w:val="Ttulo2"/>
    <w:next w:val="Normal"/>
    <w:link w:val="SubttuloCar"/>
    <w:uiPriority w:val="11"/>
    <w:qFormat/>
    <w:rsid w:val="007D1260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7D1260"/>
    <w:rPr>
      <w:rFonts w:eastAsiaTheme="majorEastAsia" w:cstheme="majorBidi"/>
      <w:b/>
      <w:color w:val="F15A22"/>
      <w:sz w:val="40"/>
      <w:szCs w:val="40"/>
    </w:rPr>
  </w:style>
  <w:style w:type="paragraph" w:styleId="Prrafodelista">
    <w:name w:val="List Paragraph"/>
    <w:basedOn w:val="Normal"/>
    <w:uiPriority w:val="34"/>
    <w:qFormat/>
    <w:rsid w:val="00CC4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ubitWorks\Qubit%20Works%20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Qubit Works Template.dotx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Behar Lombrozo</cp:lastModifiedBy>
  <cp:revision>3</cp:revision>
  <dcterms:created xsi:type="dcterms:W3CDTF">2015-04-10T20:24:00Z</dcterms:created>
  <dcterms:modified xsi:type="dcterms:W3CDTF">2015-04-10T20:25:00Z</dcterms:modified>
</cp:coreProperties>
</file>